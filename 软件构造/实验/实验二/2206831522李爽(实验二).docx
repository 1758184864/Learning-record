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269" w:rsidRDefault="00CC545F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成都工业学院 计算机工程学院</w:t>
      </w:r>
    </w:p>
    <w:p w:rsidR="00CB6269" w:rsidRDefault="00CC545F">
      <w:pPr>
        <w:spacing w:beforeLines="50" w:before="156" w:afterLines="50" w:after="156" w:line="480" w:lineRule="exact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实验序号：</w:t>
      </w:r>
      <w:r w:rsidR="00E42C7C">
        <w:rPr>
          <w:rFonts w:ascii="黑体" w:eastAsia="黑体" w:hAnsi="宋体" w:hint="eastAsia"/>
          <w:sz w:val="24"/>
        </w:rPr>
        <w:t>2</w:t>
      </w:r>
      <w:r>
        <w:rPr>
          <w:rFonts w:ascii="黑体" w:eastAsia="黑体" w:hAnsi="宋体" w:hint="eastAsia"/>
          <w:sz w:val="24"/>
        </w:rPr>
        <w:t xml:space="preserve">　　　　　　　　　　实验项目名称：</w:t>
      </w:r>
      <w:r w:rsidR="008D228C" w:rsidRPr="008D228C">
        <w:rPr>
          <w:rFonts w:ascii="黑体" w:eastAsia="黑体" w:hAnsi="宋体" w:hint="eastAsia"/>
          <w:sz w:val="24"/>
        </w:rPr>
        <w:t>面向对象软件构造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1388"/>
        <w:gridCol w:w="1412"/>
        <w:gridCol w:w="1281"/>
        <w:gridCol w:w="1276"/>
        <w:gridCol w:w="3119"/>
      </w:tblGrid>
      <w:tr w:rsidR="00CB6269">
        <w:trPr>
          <w:trHeight w:val="323"/>
        </w:trPr>
        <w:tc>
          <w:tcPr>
            <w:tcW w:w="1130" w:type="dxa"/>
            <w:vAlign w:val="center"/>
          </w:tcPr>
          <w:p w:rsidR="00CB6269" w:rsidRDefault="00CC545F">
            <w:pPr>
              <w:spacing w:before="156" w:beforeAutospacing="1" w:after="100" w:afterAutospacing="1" w:line="480" w:lineRule="exact"/>
              <w:ind w:left="-42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姓名</w:t>
            </w:r>
          </w:p>
        </w:tc>
        <w:tc>
          <w:tcPr>
            <w:tcW w:w="1388" w:type="dxa"/>
            <w:vAlign w:val="center"/>
          </w:tcPr>
          <w:p w:rsidR="00CB6269" w:rsidRDefault="00102D8C">
            <w:pPr>
              <w:adjustRightInd w:val="0"/>
              <w:snapToGrid w:val="0"/>
              <w:spacing w:before="100" w:beforeAutospacing="1" w:after="100" w:afterAutospacing="1" w:line="240" w:lineRule="atLeast"/>
              <w:ind w:left="-40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/>
                <w:sz w:val="24"/>
              </w:rPr>
              <w:t>李爽</w:t>
            </w:r>
          </w:p>
        </w:tc>
        <w:tc>
          <w:tcPr>
            <w:tcW w:w="1412" w:type="dxa"/>
            <w:vAlign w:val="center"/>
          </w:tcPr>
          <w:p w:rsidR="00CB6269" w:rsidRDefault="00CC545F">
            <w:pPr>
              <w:spacing w:before="156" w:beforeAutospacing="1" w:after="100" w:afterAutospacing="1" w:line="480" w:lineRule="exact"/>
              <w:ind w:left="-42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同组人员</w:t>
            </w:r>
          </w:p>
        </w:tc>
        <w:tc>
          <w:tcPr>
            <w:tcW w:w="5676" w:type="dxa"/>
            <w:gridSpan w:val="3"/>
            <w:vAlign w:val="center"/>
          </w:tcPr>
          <w:p w:rsidR="00CB6269" w:rsidRDefault="00CB6269">
            <w:pPr>
              <w:adjustRightInd w:val="0"/>
              <w:snapToGrid w:val="0"/>
              <w:spacing w:before="100" w:beforeAutospacing="1" w:after="100" w:afterAutospacing="1" w:line="240" w:lineRule="atLeast"/>
              <w:ind w:left="-40" w:right="-51"/>
              <w:rPr>
                <w:rFonts w:ascii="黑体" w:eastAsia="黑体" w:hAnsi="宋体"/>
                <w:sz w:val="24"/>
                <w:szCs w:val="21"/>
              </w:rPr>
            </w:pPr>
          </w:p>
        </w:tc>
      </w:tr>
      <w:tr w:rsidR="00CB6269">
        <w:trPr>
          <w:trHeight w:val="463"/>
        </w:trPr>
        <w:tc>
          <w:tcPr>
            <w:tcW w:w="1130" w:type="dxa"/>
            <w:vAlign w:val="center"/>
          </w:tcPr>
          <w:p w:rsidR="00CB6269" w:rsidRDefault="00CC545F">
            <w:pPr>
              <w:spacing w:before="156" w:beforeAutospacing="1" w:after="100" w:afterAutospacing="1" w:line="400" w:lineRule="exact"/>
              <w:ind w:left="-40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班级</w:t>
            </w:r>
          </w:p>
        </w:tc>
        <w:tc>
          <w:tcPr>
            <w:tcW w:w="1388" w:type="dxa"/>
            <w:vAlign w:val="center"/>
          </w:tcPr>
          <w:p w:rsidR="00CB6269" w:rsidRDefault="00782A3E">
            <w:pPr>
              <w:spacing w:before="156" w:beforeAutospacing="1" w:after="100" w:afterAutospacing="1" w:line="400" w:lineRule="exact"/>
              <w:ind w:left="-40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22级软件工程专升本1班</w:t>
            </w:r>
          </w:p>
        </w:tc>
        <w:tc>
          <w:tcPr>
            <w:tcW w:w="1412" w:type="dxa"/>
            <w:vAlign w:val="center"/>
          </w:tcPr>
          <w:p w:rsidR="00CB6269" w:rsidRDefault="00CC545F">
            <w:pPr>
              <w:spacing w:before="156" w:beforeAutospacing="1" w:after="100" w:afterAutospacing="1" w:line="400" w:lineRule="exact"/>
              <w:ind w:left="-40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指导教师</w:t>
            </w:r>
          </w:p>
        </w:tc>
        <w:tc>
          <w:tcPr>
            <w:tcW w:w="1281" w:type="dxa"/>
            <w:vAlign w:val="center"/>
          </w:tcPr>
          <w:p w:rsidR="00CB6269" w:rsidRDefault="00531B6C">
            <w:pPr>
              <w:spacing w:before="156" w:beforeAutospacing="1" w:after="100" w:afterAutospacing="1" w:line="400" w:lineRule="exact"/>
              <w:ind w:left="-40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/>
                <w:sz w:val="24"/>
              </w:rPr>
              <w:t>杨勇</w:t>
            </w:r>
          </w:p>
        </w:tc>
        <w:tc>
          <w:tcPr>
            <w:tcW w:w="1276" w:type="dxa"/>
            <w:vAlign w:val="center"/>
          </w:tcPr>
          <w:p w:rsidR="00CB6269" w:rsidRDefault="00CC545F">
            <w:pPr>
              <w:spacing w:before="156" w:beforeAutospacing="1" w:after="100" w:afterAutospacing="1" w:line="400" w:lineRule="exact"/>
              <w:ind w:left="-40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完成日期</w:t>
            </w:r>
          </w:p>
        </w:tc>
        <w:tc>
          <w:tcPr>
            <w:tcW w:w="3119" w:type="dxa"/>
          </w:tcPr>
          <w:p w:rsidR="00311DDE" w:rsidRDefault="00311DDE">
            <w:pPr>
              <w:spacing w:before="156" w:beforeAutospacing="1" w:after="100" w:afterAutospacing="1"/>
              <w:jc w:val="center"/>
              <w:rPr>
                <w:rFonts w:ascii="黑体" w:eastAsia="黑体" w:hAnsi="宋体"/>
                <w:sz w:val="24"/>
              </w:rPr>
            </w:pPr>
          </w:p>
          <w:p w:rsidR="00CB6269" w:rsidRDefault="00F47F1A">
            <w:pPr>
              <w:spacing w:before="156" w:beforeAutospacing="1" w:after="100" w:afterAutospacing="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2022/11/</w:t>
            </w:r>
            <w:r w:rsidR="00C46800">
              <w:rPr>
                <w:rFonts w:ascii="黑体" w:eastAsia="黑体" w:hAnsi="宋体" w:hint="eastAsia"/>
                <w:sz w:val="24"/>
              </w:rPr>
              <w:t>22</w:t>
            </w:r>
            <w:bookmarkStart w:id="0" w:name="_GoBack"/>
            <w:bookmarkEnd w:id="0"/>
          </w:p>
        </w:tc>
      </w:tr>
      <w:tr w:rsidR="00CB6269">
        <w:tc>
          <w:tcPr>
            <w:tcW w:w="9606" w:type="dxa"/>
            <w:gridSpan w:val="6"/>
          </w:tcPr>
          <w:p w:rsidR="00CB6269" w:rsidRDefault="00CC545F">
            <w:pPr>
              <w:spacing w:before="156" w:beforeAutospacing="1" w:after="100" w:afterAutospacing="1" w:line="440" w:lineRule="exac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一、实验目的</w:t>
            </w:r>
          </w:p>
          <w:p w:rsidR="009D615D" w:rsidRPr="009D615D" w:rsidRDefault="009D615D" w:rsidP="009D615D">
            <w:pPr>
              <w:spacing w:before="156" w:beforeAutospacing="1" w:after="100" w:afterAutospacing="1" w:line="480" w:lineRule="exact"/>
              <w:ind w:left="-42" w:right="-51"/>
              <w:rPr>
                <w:rFonts w:ascii="宋体" w:hAnsi="宋体" w:hint="eastAsia"/>
                <w:sz w:val="24"/>
              </w:rPr>
            </w:pPr>
            <w:r w:rsidRPr="009D615D">
              <w:rPr>
                <w:rFonts w:ascii="宋体" w:hAnsi="宋体" w:hint="eastAsia"/>
                <w:sz w:val="24"/>
              </w:rPr>
              <w:t>学习如何运用面向对象的软件构造技术管理和控制软件的复杂性。</w:t>
            </w:r>
          </w:p>
          <w:p w:rsidR="009D615D" w:rsidRPr="009D615D" w:rsidRDefault="009D615D" w:rsidP="009D615D">
            <w:pPr>
              <w:spacing w:before="156" w:beforeAutospacing="1" w:after="100" w:afterAutospacing="1" w:line="480" w:lineRule="exact"/>
              <w:ind w:left="-42" w:right="-51"/>
              <w:rPr>
                <w:rFonts w:ascii="宋体" w:hAnsi="宋体" w:hint="eastAsia"/>
                <w:sz w:val="24"/>
              </w:rPr>
            </w:pPr>
            <w:r w:rsidRPr="009D615D">
              <w:rPr>
                <w:rFonts w:ascii="宋体" w:hAnsi="宋体" w:hint="eastAsia"/>
                <w:sz w:val="24"/>
              </w:rPr>
              <w:t>掌握基本的面向对象设计技术、调试技术、测试框架，理解抽象、封装、ADT、面向对象的概念、设计模式、设计原则。</w:t>
            </w:r>
          </w:p>
          <w:p w:rsidR="00CB6269" w:rsidRDefault="009D615D" w:rsidP="009D615D">
            <w:pPr>
              <w:spacing w:before="156" w:beforeAutospacing="1" w:after="100" w:afterAutospacing="1" w:line="480" w:lineRule="exact"/>
              <w:ind w:left="-42" w:right="-51"/>
              <w:rPr>
                <w:rFonts w:ascii="宋体" w:hAnsi="宋体"/>
                <w:sz w:val="24"/>
              </w:rPr>
            </w:pPr>
            <w:r w:rsidRPr="009D615D">
              <w:rPr>
                <w:rFonts w:ascii="宋体" w:hAnsi="宋体" w:hint="eastAsia"/>
                <w:sz w:val="24"/>
              </w:rPr>
              <w:t>学习调试技术和工具，并初步学习自动化测试框架。</w:t>
            </w:r>
          </w:p>
          <w:p w:rsidR="00CB6269" w:rsidRDefault="00CC545F">
            <w:pPr>
              <w:spacing w:before="156" w:beforeAutospacing="1" w:after="100" w:afterAutospacing="1" w:line="440" w:lineRule="exac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二、实验要求</w:t>
            </w:r>
          </w:p>
          <w:p w:rsidR="009D615D" w:rsidRPr="009D615D" w:rsidRDefault="009D615D" w:rsidP="009D615D">
            <w:pPr>
              <w:spacing w:before="156" w:beforeAutospacing="1" w:after="100" w:afterAutospacing="1" w:line="480" w:lineRule="exact"/>
              <w:ind w:left="-42" w:right="-51"/>
              <w:rPr>
                <w:rFonts w:ascii="宋体" w:hAnsi="宋体" w:hint="eastAsia"/>
                <w:sz w:val="24"/>
              </w:rPr>
            </w:pPr>
            <w:r w:rsidRPr="009D615D">
              <w:rPr>
                <w:rFonts w:ascii="宋体" w:hAnsi="宋体" w:hint="eastAsia"/>
                <w:sz w:val="24"/>
              </w:rPr>
              <w:t>提交位置：微助教作业</w:t>
            </w:r>
          </w:p>
          <w:p w:rsidR="00CB6269" w:rsidRDefault="009D615D" w:rsidP="009D615D">
            <w:pPr>
              <w:spacing w:before="156" w:beforeAutospacing="1" w:after="100" w:afterAutospacing="1" w:line="480" w:lineRule="exact"/>
              <w:ind w:left="-42" w:right="-51"/>
              <w:rPr>
                <w:rFonts w:ascii="宋体" w:hAnsi="宋体"/>
                <w:sz w:val="24"/>
              </w:rPr>
            </w:pPr>
            <w:r w:rsidRPr="009D615D">
              <w:rPr>
                <w:rFonts w:ascii="宋体" w:hAnsi="宋体" w:hint="eastAsia"/>
                <w:sz w:val="24"/>
              </w:rPr>
              <w:t>形式：工程或代码以及测试数据、结果抓图等文件，一个打包文件夹。实验报告必须是单独的</w:t>
            </w:r>
            <w:r>
              <w:rPr>
                <w:rFonts w:ascii="宋体" w:hAnsi="宋体" w:hint="eastAsia"/>
                <w:sz w:val="24"/>
              </w:rPr>
              <w:t>Word</w:t>
            </w:r>
            <w:r w:rsidRPr="009D615D">
              <w:rPr>
                <w:rFonts w:ascii="宋体" w:hAnsi="宋体" w:hint="eastAsia"/>
                <w:sz w:val="24"/>
              </w:rPr>
              <w:t>文件，主要内容是分析、设计、验证（测试或结果抓屏）和讨论</w:t>
            </w:r>
          </w:p>
          <w:p w:rsidR="00CB6269" w:rsidRDefault="00CC545F">
            <w:pPr>
              <w:spacing w:before="156" w:beforeAutospacing="1" w:after="100" w:afterAutospacing="1" w:line="440" w:lineRule="exac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三、实验内容</w:t>
            </w:r>
          </w:p>
          <w:p w:rsidR="00962EEE" w:rsidRPr="00962EEE" w:rsidRDefault="00962EEE" w:rsidP="00962EEE">
            <w:pPr>
              <w:spacing w:before="156" w:beforeAutospacing="1" w:after="100" w:afterAutospacing="1" w:line="440" w:lineRule="exact"/>
              <w:rPr>
                <w:rFonts w:ascii="宋体" w:hAnsi="宋体" w:hint="eastAsia"/>
                <w:sz w:val="24"/>
              </w:rPr>
            </w:pPr>
            <w:r w:rsidRPr="00962EEE">
              <w:rPr>
                <w:rFonts w:ascii="宋体" w:hAnsi="宋体" w:hint="eastAsia"/>
                <w:sz w:val="24"/>
              </w:rPr>
              <w:t>任务：在第2章构造任务的基础上用</w:t>
            </w:r>
            <w:r w:rsidR="00B122D4">
              <w:rPr>
                <w:rFonts w:ascii="宋体" w:hAnsi="宋体" w:hint="eastAsia"/>
                <w:sz w:val="24"/>
              </w:rPr>
              <w:t>面向对象</w:t>
            </w:r>
            <w:r w:rsidRPr="00962EEE">
              <w:rPr>
                <w:rFonts w:ascii="宋体" w:hAnsi="宋体" w:hint="eastAsia"/>
                <w:sz w:val="24"/>
              </w:rPr>
              <w:t>构造技术，实现运算数、运算结果值的范围都在</w:t>
            </w:r>
            <w:r w:rsidR="005D5F92">
              <w:rPr>
                <w:rFonts w:ascii="宋体" w:hAnsi="宋体" w:hint="eastAsia"/>
                <w:sz w:val="24"/>
              </w:rPr>
              <w:t>[0.100]</w:t>
            </w:r>
            <w:r w:rsidRPr="00962EEE">
              <w:rPr>
                <w:rFonts w:ascii="宋体" w:hAnsi="宋体" w:hint="eastAsia"/>
                <w:sz w:val="24"/>
              </w:rPr>
              <w:t>的加法、减法、加减混合50</w:t>
            </w:r>
            <w:r w:rsidR="005D5F92">
              <w:rPr>
                <w:rFonts w:ascii="宋体" w:hAnsi="宋体" w:hint="eastAsia"/>
                <w:sz w:val="24"/>
              </w:rPr>
              <w:t>道题，并尝试使用</w:t>
            </w:r>
            <w:r w:rsidRPr="00962EEE">
              <w:rPr>
                <w:rFonts w:ascii="宋体" w:hAnsi="宋体" w:hint="eastAsia"/>
                <w:sz w:val="24"/>
              </w:rPr>
              <w:t>测试工具Junit.</w:t>
            </w:r>
          </w:p>
          <w:p w:rsidR="00962EEE" w:rsidRPr="00962EEE" w:rsidRDefault="00962EEE" w:rsidP="00962EEE">
            <w:pPr>
              <w:spacing w:before="156" w:beforeAutospacing="1" w:after="100" w:afterAutospacing="1" w:line="440" w:lineRule="exact"/>
              <w:rPr>
                <w:rFonts w:ascii="宋体" w:hAnsi="宋体" w:hint="eastAsia"/>
                <w:sz w:val="24"/>
              </w:rPr>
            </w:pPr>
            <w:r w:rsidRPr="00962EEE">
              <w:rPr>
                <w:rFonts w:ascii="宋体" w:hAnsi="宋体" w:hint="eastAsia"/>
                <w:sz w:val="24"/>
              </w:rPr>
              <w:t>任务构造3.1和3.2</w:t>
            </w:r>
          </w:p>
          <w:p w:rsidR="00962EEE" w:rsidRPr="00962EEE" w:rsidRDefault="00962EEE" w:rsidP="00962EEE">
            <w:pPr>
              <w:spacing w:before="156" w:beforeAutospacing="1" w:after="100" w:afterAutospacing="1" w:line="440" w:lineRule="exact"/>
              <w:rPr>
                <w:rFonts w:ascii="宋体" w:hAnsi="宋体" w:hint="eastAsia"/>
                <w:sz w:val="24"/>
              </w:rPr>
            </w:pPr>
            <w:r w:rsidRPr="00962EEE">
              <w:rPr>
                <w:rFonts w:ascii="宋体" w:hAnsi="宋体" w:hint="eastAsia"/>
                <w:sz w:val="24"/>
              </w:rPr>
              <w:t>构造任务3.1：实现</w:t>
            </w:r>
            <w:proofErr w:type="spellStart"/>
            <w:r w:rsidRPr="00962EEE">
              <w:rPr>
                <w:rFonts w:ascii="宋体" w:hAnsi="宋体" w:hint="eastAsia"/>
                <w:sz w:val="24"/>
              </w:rPr>
              <w:t>BinaryOperation</w:t>
            </w:r>
            <w:proofErr w:type="spellEnd"/>
            <w:r w:rsidRPr="00962EEE">
              <w:rPr>
                <w:rFonts w:ascii="宋体" w:hAnsi="宋体" w:hint="eastAsia"/>
                <w:sz w:val="24"/>
              </w:rPr>
              <w:t>及其子类。</w:t>
            </w:r>
          </w:p>
          <w:p w:rsidR="00962EEE" w:rsidRPr="00962EEE" w:rsidRDefault="00962EEE" w:rsidP="00962EEE">
            <w:pPr>
              <w:spacing w:before="156" w:beforeAutospacing="1" w:after="100" w:afterAutospacing="1" w:line="440" w:lineRule="exact"/>
              <w:rPr>
                <w:rFonts w:ascii="宋体" w:hAnsi="宋体" w:hint="eastAsia"/>
                <w:sz w:val="24"/>
              </w:rPr>
            </w:pPr>
            <w:r w:rsidRPr="00962EEE">
              <w:rPr>
                <w:rFonts w:ascii="宋体" w:hAnsi="宋体" w:hint="eastAsia"/>
                <w:sz w:val="24"/>
              </w:rPr>
              <w:t>构造任务3.2：实现Exercise和</w:t>
            </w:r>
            <w:proofErr w:type="spellStart"/>
            <w:r w:rsidRPr="00962EEE">
              <w:rPr>
                <w:rFonts w:ascii="宋体" w:hAnsi="宋体" w:hint="eastAsia"/>
                <w:sz w:val="24"/>
              </w:rPr>
              <w:t>ExerciseSheet</w:t>
            </w:r>
            <w:proofErr w:type="spellEnd"/>
            <w:r w:rsidR="005D5F92">
              <w:rPr>
                <w:rFonts w:ascii="宋体" w:hAnsi="宋体" w:hint="eastAsia"/>
                <w:sz w:val="24"/>
              </w:rPr>
              <w:t>。</w:t>
            </w:r>
          </w:p>
          <w:p w:rsidR="00962EEE" w:rsidRPr="00962EEE" w:rsidRDefault="00962EEE" w:rsidP="00962EEE">
            <w:pPr>
              <w:spacing w:before="156" w:beforeAutospacing="1" w:after="100" w:afterAutospacing="1" w:line="440" w:lineRule="exact"/>
              <w:rPr>
                <w:rFonts w:ascii="宋体" w:hAnsi="宋体" w:hint="eastAsia"/>
                <w:sz w:val="24"/>
              </w:rPr>
            </w:pPr>
            <w:r w:rsidRPr="00962EEE">
              <w:rPr>
                <w:rFonts w:ascii="宋体" w:hAnsi="宋体" w:hint="eastAsia"/>
                <w:sz w:val="24"/>
              </w:rPr>
              <w:t>内容：在构造任务2.5基础上用面向对象构造技术，实现运算数、运算结果值的范围都在</w:t>
            </w:r>
            <w:r w:rsidR="00207233">
              <w:rPr>
                <w:rFonts w:ascii="宋体" w:hAnsi="宋体" w:hint="eastAsia"/>
                <w:sz w:val="24"/>
              </w:rPr>
              <w:lastRenderedPageBreak/>
              <w:t>[0.100]</w:t>
            </w:r>
            <w:r w:rsidRPr="00962EEE">
              <w:rPr>
                <w:rFonts w:ascii="宋体" w:hAnsi="宋体" w:hint="eastAsia"/>
                <w:sz w:val="24"/>
              </w:rPr>
              <w:t>的加法、减法、加减混合50道题</w:t>
            </w:r>
          </w:p>
          <w:p w:rsidR="00CB6269" w:rsidRDefault="00962EEE" w:rsidP="00962EEE">
            <w:pPr>
              <w:spacing w:before="156" w:beforeAutospacing="1" w:after="100" w:afterAutospacing="1" w:line="440" w:lineRule="exact"/>
              <w:rPr>
                <w:rFonts w:ascii="宋体" w:hAnsi="宋体"/>
                <w:sz w:val="24"/>
              </w:rPr>
            </w:pPr>
            <w:r w:rsidRPr="00962EEE">
              <w:rPr>
                <w:rFonts w:ascii="宋体" w:hAnsi="宋体" w:hint="eastAsia"/>
                <w:sz w:val="24"/>
              </w:rPr>
              <w:t>验证：分别输出符合要求的50</w:t>
            </w:r>
            <w:r w:rsidR="00007410">
              <w:rPr>
                <w:rFonts w:ascii="宋体" w:hAnsi="宋体" w:hint="eastAsia"/>
                <w:sz w:val="24"/>
              </w:rPr>
              <w:t>道加法、减法、加减混合题各</w:t>
            </w:r>
            <w:r w:rsidRPr="00962EEE">
              <w:rPr>
                <w:rFonts w:ascii="宋体" w:hAnsi="宋体" w:hint="eastAsia"/>
                <w:sz w:val="24"/>
              </w:rPr>
              <w:t>2套，美观输出。</w:t>
            </w:r>
          </w:p>
          <w:p w:rsidR="00CB6269" w:rsidRPr="00214488" w:rsidRDefault="00CC545F">
            <w:pPr>
              <w:spacing w:before="156" w:beforeAutospacing="1" w:after="100" w:afterAutospacing="1" w:line="440" w:lineRule="exac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四、结果分析与讨论（运行程序结果抓屏）</w:t>
            </w:r>
          </w:p>
          <w:p w:rsidR="00CB6269" w:rsidRDefault="00406642">
            <w:pPr>
              <w:spacing w:before="156" w:beforeAutospacing="1" w:after="100" w:afterAutospacing="1"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将</w:t>
            </w:r>
            <w:r>
              <w:rPr>
                <w:rFonts w:ascii="宋体" w:hAnsi="宋体" w:hint="eastAsia"/>
                <w:szCs w:val="21"/>
              </w:rPr>
              <w:t>8条需求做成了一个控制台程序</w:t>
            </w:r>
            <w:r w:rsidR="007612AC">
              <w:rPr>
                <w:rFonts w:ascii="宋体" w:hAnsi="宋体" w:hint="eastAsia"/>
                <w:szCs w:val="21"/>
              </w:rPr>
              <w:t>，程序</w:t>
            </w:r>
            <w:r w:rsidR="00083316">
              <w:rPr>
                <w:rFonts w:ascii="宋体" w:hAnsi="宋体" w:hint="eastAsia"/>
                <w:szCs w:val="21"/>
              </w:rPr>
              <w:t>运行后一直保持执行状态</w:t>
            </w:r>
            <w:r w:rsidR="007612AC">
              <w:rPr>
                <w:rFonts w:ascii="宋体" w:hAnsi="宋体" w:hint="eastAsia"/>
                <w:szCs w:val="21"/>
              </w:rPr>
              <w:t>，</w:t>
            </w:r>
            <w:r w:rsidR="00083316">
              <w:rPr>
                <w:rFonts w:ascii="宋体" w:hAnsi="宋体" w:hint="eastAsia"/>
                <w:szCs w:val="21"/>
              </w:rPr>
              <w:t>可由用户</w:t>
            </w:r>
            <w:r w:rsidR="007612AC">
              <w:rPr>
                <w:rFonts w:ascii="宋体" w:hAnsi="宋体" w:hint="eastAsia"/>
                <w:szCs w:val="21"/>
              </w:rPr>
              <w:t>自行选择退出</w:t>
            </w:r>
          </w:p>
          <w:p w:rsidR="00CB6269" w:rsidRDefault="00CB6269" w:rsidP="0085711B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Cs w:val="21"/>
              </w:rPr>
            </w:pPr>
          </w:p>
          <w:p w:rsidR="0085711B" w:rsidRDefault="00002CBC" w:rsidP="0062777D">
            <w:pPr>
              <w:spacing w:before="156" w:beforeAutospacing="1" w:after="100" w:afterAutospacing="1"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</w:t>
            </w:r>
            <w:r w:rsidR="00E27C91">
              <w:rPr>
                <w:rFonts w:ascii="宋体" w:hAnsi="宋体" w:hint="eastAsia"/>
                <w:szCs w:val="21"/>
              </w:rPr>
              <w:t>个</w:t>
            </w:r>
            <w:r w:rsidR="000A3367">
              <w:rPr>
                <w:rFonts w:ascii="宋体" w:hAnsi="宋体" w:hint="eastAsia"/>
                <w:szCs w:val="21"/>
              </w:rPr>
              <w:t>和第3</w:t>
            </w:r>
            <w:r>
              <w:rPr>
                <w:rFonts w:ascii="宋体" w:hAnsi="宋体" w:hint="eastAsia"/>
                <w:szCs w:val="21"/>
              </w:rPr>
              <w:t>个</w:t>
            </w:r>
            <w:r w:rsidR="00675E06">
              <w:rPr>
                <w:rFonts w:ascii="宋体" w:hAnsi="宋体" w:hint="eastAsia"/>
                <w:szCs w:val="21"/>
              </w:rPr>
              <w:t>需求，打印50道加法习题</w:t>
            </w:r>
            <w:r w:rsidR="00193B4B">
              <w:rPr>
                <w:rFonts w:ascii="宋体" w:hAnsi="宋体" w:hint="eastAsia"/>
                <w:szCs w:val="21"/>
              </w:rPr>
              <w:t>及其答案</w:t>
            </w:r>
            <w:r w:rsidR="00675E06">
              <w:rPr>
                <w:rFonts w:ascii="宋体" w:hAnsi="宋体" w:hint="eastAsia"/>
                <w:szCs w:val="21"/>
              </w:rPr>
              <w:t>，运行结果如下</w:t>
            </w:r>
          </w:p>
          <w:p w:rsidR="0085711B" w:rsidRDefault="0085711B" w:rsidP="0085711B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Cs w:val="21"/>
              </w:rPr>
            </w:pPr>
          </w:p>
          <w:p w:rsidR="0085711B" w:rsidRDefault="00002CBC" w:rsidP="00D275CC">
            <w:pPr>
              <w:spacing w:before="156" w:beforeAutospacing="1" w:after="100" w:afterAutospacing="1"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第2</w:t>
            </w:r>
            <w:r w:rsidR="00F728D1">
              <w:rPr>
                <w:rFonts w:ascii="宋体" w:hAnsi="宋体" w:hint="eastAsia"/>
                <w:szCs w:val="21"/>
              </w:rPr>
              <w:t>个</w:t>
            </w:r>
            <w:r w:rsidR="00113FFE">
              <w:rPr>
                <w:rFonts w:ascii="宋体" w:hAnsi="宋体" w:hint="eastAsia"/>
                <w:szCs w:val="21"/>
              </w:rPr>
              <w:t>和第4个</w:t>
            </w:r>
            <w:r w:rsidR="0062777D" w:rsidRPr="0062777D">
              <w:rPr>
                <w:rFonts w:ascii="宋体" w:hAnsi="宋体" w:hint="eastAsia"/>
                <w:szCs w:val="21"/>
              </w:rPr>
              <w:t>需求，打印50</w:t>
            </w:r>
            <w:r w:rsidR="00E7441F">
              <w:rPr>
                <w:rFonts w:ascii="宋体" w:hAnsi="宋体" w:hint="eastAsia"/>
                <w:szCs w:val="21"/>
              </w:rPr>
              <w:t>道减法</w:t>
            </w:r>
            <w:r w:rsidR="0062777D" w:rsidRPr="0062777D">
              <w:rPr>
                <w:rFonts w:ascii="宋体" w:hAnsi="宋体" w:hint="eastAsia"/>
                <w:szCs w:val="21"/>
              </w:rPr>
              <w:t>习题</w:t>
            </w:r>
            <w:r w:rsidR="00603D5E">
              <w:rPr>
                <w:rFonts w:ascii="宋体" w:hAnsi="宋体" w:hint="eastAsia"/>
                <w:szCs w:val="21"/>
              </w:rPr>
              <w:t>及其答案</w:t>
            </w:r>
            <w:r w:rsidR="00011B8A">
              <w:rPr>
                <w:rFonts w:ascii="宋体" w:hAnsi="宋体" w:hint="eastAsia"/>
                <w:szCs w:val="21"/>
              </w:rPr>
              <w:t>，运行结果如下</w:t>
            </w:r>
          </w:p>
          <w:p w:rsidR="0085711B" w:rsidRDefault="0085711B" w:rsidP="0085711B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Cs w:val="21"/>
              </w:rPr>
            </w:pPr>
          </w:p>
          <w:p w:rsidR="00714C0B" w:rsidRDefault="00714C0B" w:rsidP="00714C0B">
            <w:pPr>
              <w:spacing w:before="156" w:beforeAutospacing="1" w:after="100" w:afterAutospacing="1"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在加减法的逻辑判断中，封装了一个</w:t>
            </w:r>
            <w:proofErr w:type="spellStart"/>
            <w:r>
              <w:rPr>
                <w:rFonts w:ascii="宋体" w:hAnsi="宋体" w:hint="eastAsia"/>
                <w:szCs w:val="21"/>
              </w:rPr>
              <w:t>RdCal</w:t>
            </w:r>
            <w:proofErr w:type="spellEnd"/>
            <w:r>
              <w:rPr>
                <w:rFonts w:ascii="宋体" w:hAnsi="宋体" w:hint="eastAsia"/>
                <w:szCs w:val="21"/>
              </w:rPr>
              <w:t>函数，通过参数来控制算式的符号，0为</w:t>
            </w:r>
            <w:r w:rsidR="004337CE">
              <w:rPr>
                <w:rFonts w:ascii="宋体" w:hAnsi="宋体" w:hint="eastAsia"/>
                <w:szCs w:val="21"/>
              </w:rPr>
              <w:t>加法运算符</w:t>
            </w:r>
            <w:r>
              <w:rPr>
                <w:rFonts w:ascii="宋体" w:hAnsi="宋体" w:hint="eastAsia"/>
                <w:szCs w:val="21"/>
              </w:rPr>
              <w:t>，1为</w:t>
            </w:r>
            <w:r w:rsidR="004337CE">
              <w:rPr>
                <w:rFonts w:ascii="宋体" w:hAnsi="宋体" w:hint="eastAsia"/>
                <w:szCs w:val="21"/>
              </w:rPr>
              <w:t>减法运算符</w:t>
            </w:r>
            <w:r>
              <w:rPr>
                <w:rFonts w:ascii="宋体" w:hAnsi="宋体" w:hint="eastAsia"/>
                <w:szCs w:val="21"/>
              </w:rPr>
              <w:t>，2为随机加减</w:t>
            </w:r>
            <w:r w:rsidR="004337CE">
              <w:rPr>
                <w:rFonts w:ascii="宋体" w:hAnsi="宋体" w:hint="eastAsia"/>
                <w:szCs w:val="21"/>
              </w:rPr>
              <w:t>法</w:t>
            </w:r>
          </w:p>
          <w:p w:rsidR="00714C0B" w:rsidRDefault="00714C0B" w:rsidP="00714C0B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Cs w:val="21"/>
              </w:rPr>
            </w:pPr>
          </w:p>
          <w:p w:rsidR="004826FD" w:rsidRDefault="004826FD" w:rsidP="004826FD">
            <w:pPr>
              <w:spacing w:before="156" w:beforeAutospacing="1" w:after="100" w:afterAutospacing="1"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加减法的生成，是传入了两个参数，参数一</w:t>
            </w:r>
            <w:r w:rsidR="00FB0B2F">
              <w:rPr>
                <w:rFonts w:ascii="宋体" w:hAnsi="宋体" w:hint="eastAsia"/>
                <w:szCs w:val="21"/>
              </w:rPr>
              <w:t>控制习题数量，参数二控制</w:t>
            </w:r>
            <w:r w:rsidR="00C06543">
              <w:rPr>
                <w:rFonts w:ascii="宋体" w:hAnsi="宋体" w:hint="eastAsia"/>
                <w:szCs w:val="21"/>
              </w:rPr>
              <w:t>运算符</w:t>
            </w:r>
          </w:p>
          <w:p w:rsidR="004826FD" w:rsidRPr="00DF1A22" w:rsidRDefault="004826FD" w:rsidP="004826FD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Cs w:val="21"/>
              </w:rPr>
            </w:pPr>
          </w:p>
          <w:p w:rsidR="0085711B" w:rsidRDefault="008948BA" w:rsidP="0085711B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第5个和第6个需求则是在前面4个需求的基础上进行了健壮性补充，要求加法不超过100，减法不小于0，验证基本逻辑</w:t>
            </w:r>
            <w:r w:rsidR="009E3E44"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正确性</w:t>
            </w:r>
            <w:r w:rsidR="00011B8A">
              <w:rPr>
                <w:rFonts w:ascii="宋体" w:hAnsi="宋体" w:hint="eastAsia"/>
                <w:szCs w:val="21"/>
              </w:rPr>
              <w:t>。我们从上面的运行结果也可以看到，这两个需求是被实现了的，我们再多执行几次看看，没有出现BUG</w:t>
            </w:r>
          </w:p>
          <w:p w:rsidR="00B35900" w:rsidRDefault="00B35900" w:rsidP="0085711B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Cs w:val="21"/>
              </w:rPr>
            </w:pPr>
          </w:p>
          <w:p w:rsidR="000D76BB" w:rsidRDefault="000D76BB">
            <w:pPr>
              <w:spacing w:before="156" w:beforeAutospacing="1" w:after="100" w:afterAutospacing="1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使用两个基本变量来控制算子以及答案的生成范围，通过输入变量，来控制最大最小值的范围</w:t>
            </w:r>
            <w:r w:rsidR="00604FB8">
              <w:rPr>
                <w:rFonts w:ascii="宋体" w:hAnsi="宋体" w:hint="eastAsia"/>
                <w:sz w:val="24"/>
              </w:rPr>
              <w:t>，再通过上面的程序运行结果进行验证</w:t>
            </w:r>
          </w:p>
          <w:p w:rsidR="000D76BB" w:rsidRDefault="000D76BB" w:rsidP="000D76BB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 w:val="24"/>
              </w:rPr>
            </w:pPr>
          </w:p>
          <w:p w:rsidR="000D76BB" w:rsidRDefault="000D76BB" w:rsidP="000D76BB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 w:val="24"/>
              </w:rPr>
            </w:pPr>
          </w:p>
          <w:p w:rsidR="00214488" w:rsidRDefault="00CE4271">
            <w:pPr>
              <w:spacing w:before="156" w:beforeAutospacing="1" w:after="100" w:afterAutospacing="1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>7个需求也是在这个程序中完整体现了的，现在我们来测试一下预期外值的输入</w:t>
            </w:r>
          </w:p>
          <w:p w:rsidR="00F064F9" w:rsidRDefault="00F064F9" w:rsidP="00F064F9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 w:val="24"/>
              </w:rPr>
            </w:pPr>
          </w:p>
          <w:p w:rsidR="00F064F9" w:rsidRDefault="00F064F9" w:rsidP="00F064F9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 w:val="24"/>
              </w:rPr>
            </w:pPr>
          </w:p>
          <w:p w:rsidR="00F064F9" w:rsidRDefault="00F064F9" w:rsidP="00F064F9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 w:val="24"/>
              </w:rPr>
            </w:pPr>
          </w:p>
          <w:p w:rsidR="00854DBF" w:rsidRDefault="00854DBF" w:rsidP="00392FDA">
            <w:pPr>
              <w:spacing w:before="156" w:beforeAutospacing="1" w:after="100" w:afterAutospacing="1"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算式和答案是通过一个共用容器来存储的，每次执行完打印函数之后，都会将容器清空</w:t>
            </w:r>
          </w:p>
          <w:p w:rsidR="0082697F" w:rsidRDefault="0082697F" w:rsidP="0082697F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 w:val="24"/>
              </w:rPr>
            </w:pPr>
          </w:p>
          <w:p w:rsidR="0082697F" w:rsidRDefault="0082697F" w:rsidP="0082697F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 w:val="24"/>
              </w:rPr>
            </w:pPr>
          </w:p>
          <w:p w:rsidR="00392FDA" w:rsidRDefault="007B7456" w:rsidP="00392FDA">
            <w:pPr>
              <w:spacing w:before="156" w:beforeAutospacing="1" w:after="100" w:afterAutospacing="1"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>8个需求，是在前7个需求的基础上，加入了查重这一个需求</w:t>
            </w:r>
            <w:r w:rsidR="00F02100">
              <w:rPr>
                <w:rFonts w:ascii="宋体" w:hAnsi="宋体" w:hint="eastAsia"/>
                <w:sz w:val="24"/>
              </w:rPr>
              <w:t>，简单验证，发现此需求被满足</w:t>
            </w:r>
          </w:p>
          <w:p w:rsidR="00F02100" w:rsidRDefault="00F02100" w:rsidP="00F02100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 w:val="24"/>
              </w:rPr>
            </w:pPr>
          </w:p>
          <w:p w:rsidR="00EA5631" w:rsidRDefault="00EA5631" w:rsidP="00F02100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 w:val="24"/>
              </w:rPr>
            </w:pPr>
          </w:p>
          <w:p w:rsidR="005611E6" w:rsidRDefault="005611E6" w:rsidP="005611E6">
            <w:pPr>
              <w:spacing w:before="156" w:beforeAutospacing="1" w:after="100" w:afterAutospacing="1"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通过上面的程序运行演示</w:t>
            </w:r>
            <w:r w:rsidR="003F7ACC">
              <w:rPr>
                <w:rFonts w:ascii="宋体" w:hAnsi="宋体" w:hint="eastAsia"/>
                <w:sz w:val="24"/>
              </w:rPr>
              <w:t>，8条需求基本满足，有一点需要改进的地方，就是此程序无法一次输出多套习题</w:t>
            </w:r>
            <w:r w:rsidR="009131A3">
              <w:rPr>
                <w:rFonts w:ascii="宋体" w:hAnsi="宋体" w:hint="eastAsia"/>
                <w:sz w:val="24"/>
              </w:rPr>
              <w:t>，算式输出格式也可以进行优化</w:t>
            </w:r>
          </w:p>
        </w:tc>
      </w:tr>
      <w:tr w:rsidR="00CB6269">
        <w:trPr>
          <w:trHeight w:val="2818"/>
        </w:trPr>
        <w:tc>
          <w:tcPr>
            <w:tcW w:w="9606" w:type="dxa"/>
            <w:gridSpan w:val="6"/>
          </w:tcPr>
          <w:p w:rsidR="00CB6269" w:rsidRDefault="00CC545F">
            <w:pPr>
              <w:spacing w:before="156" w:beforeAutospacing="1" w:after="100" w:afterAutospacing="1" w:line="440" w:lineRule="exac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lastRenderedPageBreak/>
              <w:t>教师评语及成绩：</w:t>
            </w:r>
          </w:p>
          <w:p w:rsidR="00CB6269" w:rsidRDefault="00CB6269">
            <w:pPr>
              <w:spacing w:before="156" w:beforeAutospacing="1" w:after="100" w:afterAutospacing="1" w:line="360" w:lineRule="auto"/>
              <w:rPr>
                <w:rFonts w:ascii="宋体" w:hAnsi="宋体"/>
                <w:sz w:val="24"/>
              </w:rPr>
            </w:pPr>
          </w:p>
          <w:p w:rsidR="00CB6269" w:rsidRDefault="00CC545F">
            <w:pPr>
              <w:wordWrap w:val="0"/>
              <w:spacing w:before="156" w:beforeAutospacing="1" w:after="100" w:afterAutospacing="1" w:line="440" w:lineRule="exact"/>
              <w:jc w:val="righ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 xml:space="preserve">签名：          </w:t>
            </w:r>
          </w:p>
          <w:p w:rsidR="00CB6269" w:rsidRDefault="00CC545F">
            <w:pPr>
              <w:wordWrap w:val="0"/>
              <w:spacing w:before="156" w:beforeAutospacing="1" w:after="100" w:afterAutospacing="1" w:line="440" w:lineRule="exact"/>
              <w:jc w:val="right"/>
              <w:rPr>
                <w:rFonts w:ascii="宋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 xml:space="preserve">日期：          </w:t>
            </w:r>
          </w:p>
        </w:tc>
      </w:tr>
    </w:tbl>
    <w:p w:rsidR="00CB6269" w:rsidRDefault="00CB6269">
      <w:pPr>
        <w:spacing w:line="160" w:lineRule="exact"/>
        <w:rPr>
          <w:rFonts w:ascii="宋体" w:hAnsi="宋体"/>
          <w:sz w:val="24"/>
        </w:rPr>
      </w:pPr>
    </w:p>
    <w:sectPr w:rsidR="00CB6269">
      <w:footerReference w:type="default" r:id="rId8"/>
      <w:pgSz w:w="11906" w:h="16838"/>
      <w:pgMar w:top="1418" w:right="1021" w:bottom="1418" w:left="1361" w:header="851" w:footer="85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38C" w:rsidRDefault="00A1638C">
      <w:r>
        <w:separator/>
      </w:r>
    </w:p>
  </w:endnote>
  <w:endnote w:type="continuationSeparator" w:id="0">
    <w:p w:rsidR="00A1638C" w:rsidRDefault="00A1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69" w:rsidRDefault="00CC545F">
    <w:pPr>
      <w:pStyle w:val="a6"/>
      <w:jc w:val="center"/>
      <w:rPr>
        <w:sz w:val="21"/>
        <w:szCs w:val="21"/>
      </w:rPr>
    </w:pPr>
    <w:r>
      <w:rPr>
        <w:rFonts w:hint="eastAsia"/>
        <w:sz w:val="21"/>
        <w:szCs w:val="21"/>
      </w:rPr>
      <w:t xml:space="preserve">~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 w:rsidR="00C46800" w:rsidRPr="00C46800">
      <w:rPr>
        <w:noProof/>
        <w:sz w:val="21"/>
        <w:szCs w:val="21"/>
        <w:lang w:val="zh-CN"/>
      </w:rPr>
      <w:t>1</w:t>
    </w:r>
    <w:r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 xml:space="preserve"> ~</w:t>
    </w:r>
  </w:p>
  <w:p w:rsidR="00CB6269" w:rsidRDefault="00CB62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38C" w:rsidRDefault="00A1638C">
      <w:r>
        <w:separator/>
      </w:r>
    </w:p>
  </w:footnote>
  <w:footnote w:type="continuationSeparator" w:id="0">
    <w:p w:rsidR="00A1638C" w:rsidRDefault="00A16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1C63"/>
    <w:multiLevelType w:val="multilevel"/>
    <w:tmpl w:val="11DE1C63"/>
    <w:lvl w:ilvl="0">
      <w:start w:val="1"/>
      <w:numFmt w:val="decimal"/>
      <w:pStyle w:val="1"/>
      <w:lvlText w:val="%1)"/>
      <w:lvlJc w:val="left"/>
      <w:pPr>
        <w:tabs>
          <w:tab w:val="left" w:pos="817"/>
        </w:tabs>
        <w:ind w:left="817" w:hanging="397"/>
      </w:pPr>
      <w:rPr>
        <w:rFonts w:ascii="Times New Roman" w:eastAsia="仿宋_GB2312" w:hAnsi="Times New Roman" w:hint="default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0ZDk4OTVmZjc3ZTFkOTQ0YzUyOWFhZWE3Yjc2MzQifQ=="/>
  </w:docVars>
  <w:rsids>
    <w:rsidRoot w:val="00A5285C"/>
    <w:rsid w:val="00002CBC"/>
    <w:rsid w:val="0000378E"/>
    <w:rsid w:val="00007410"/>
    <w:rsid w:val="00011B8A"/>
    <w:rsid w:val="000406C0"/>
    <w:rsid w:val="0004731B"/>
    <w:rsid w:val="000508FC"/>
    <w:rsid w:val="000571B7"/>
    <w:rsid w:val="00083316"/>
    <w:rsid w:val="00091DC8"/>
    <w:rsid w:val="000A3367"/>
    <w:rsid w:val="000B3C00"/>
    <w:rsid w:val="000C725F"/>
    <w:rsid w:val="000D76BB"/>
    <w:rsid w:val="000E33DE"/>
    <w:rsid w:val="00102D8C"/>
    <w:rsid w:val="00113FFE"/>
    <w:rsid w:val="00122B42"/>
    <w:rsid w:val="001658EB"/>
    <w:rsid w:val="00190838"/>
    <w:rsid w:val="00193B4B"/>
    <w:rsid w:val="00195E6B"/>
    <w:rsid w:val="001B390F"/>
    <w:rsid w:val="001C4D22"/>
    <w:rsid w:val="001C54F9"/>
    <w:rsid w:val="001F4E09"/>
    <w:rsid w:val="001F5AD0"/>
    <w:rsid w:val="001F7D9A"/>
    <w:rsid w:val="00207233"/>
    <w:rsid w:val="00214488"/>
    <w:rsid w:val="002227C2"/>
    <w:rsid w:val="002367CC"/>
    <w:rsid w:val="00236D9D"/>
    <w:rsid w:val="00291008"/>
    <w:rsid w:val="002C395C"/>
    <w:rsid w:val="002E44BF"/>
    <w:rsid w:val="002F3B3A"/>
    <w:rsid w:val="00311DDE"/>
    <w:rsid w:val="00312B4C"/>
    <w:rsid w:val="00312C5B"/>
    <w:rsid w:val="00322A32"/>
    <w:rsid w:val="00325B74"/>
    <w:rsid w:val="00336193"/>
    <w:rsid w:val="003361A0"/>
    <w:rsid w:val="00342133"/>
    <w:rsid w:val="00392FDA"/>
    <w:rsid w:val="00395ADD"/>
    <w:rsid w:val="003A59BF"/>
    <w:rsid w:val="003A647B"/>
    <w:rsid w:val="003B2AF6"/>
    <w:rsid w:val="003B2F7E"/>
    <w:rsid w:val="003B741B"/>
    <w:rsid w:val="003B7D89"/>
    <w:rsid w:val="003E405A"/>
    <w:rsid w:val="003E691E"/>
    <w:rsid w:val="003F7ACC"/>
    <w:rsid w:val="00406642"/>
    <w:rsid w:val="0041657E"/>
    <w:rsid w:val="004337CE"/>
    <w:rsid w:val="0044066C"/>
    <w:rsid w:val="00441558"/>
    <w:rsid w:val="00447455"/>
    <w:rsid w:val="004606E9"/>
    <w:rsid w:val="0046468E"/>
    <w:rsid w:val="00464B1C"/>
    <w:rsid w:val="0047752F"/>
    <w:rsid w:val="004826FD"/>
    <w:rsid w:val="00494510"/>
    <w:rsid w:val="004B50D2"/>
    <w:rsid w:val="004D29F8"/>
    <w:rsid w:val="004E6A0A"/>
    <w:rsid w:val="00506060"/>
    <w:rsid w:val="00507DD7"/>
    <w:rsid w:val="00524670"/>
    <w:rsid w:val="00526AFB"/>
    <w:rsid w:val="00531B6C"/>
    <w:rsid w:val="00533155"/>
    <w:rsid w:val="005611E6"/>
    <w:rsid w:val="005613FB"/>
    <w:rsid w:val="00587DD0"/>
    <w:rsid w:val="00591EFC"/>
    <w:rsid w:val="00597BB6"/>
    <w:rsid w:val="005A7B00"/>
    <w:rsid w:val="005B7C7B"/>
    <w:rsid w:val="005D5F92"/>
    <w:rsid w:val="005E1E26"/>
    <w:rsid w:val="005E5447"/>
    <w:rsid w:val="005E5731"/>
    <w:rsid w:val="005F79B6"/>
    <w:rsid w:val="00603D5E"/>
    <w:rsid w:val="00604999"/>
    <w:rsid w:val="00604FB8"/>
    <w:rsid w:val="00622CE4"/>
    <w:rsid w:val="00624022"/>
    <w:rsid w:val="006262B6"/>
    <w:rsid w:val="0062777D"/>
    <w:rsid w:val="00645314"/>
    <w:rsid w:val="0065127C"/>
    <w:rsid w:val="00675E06"/>
    <w:rsid w:val="00676E2E"/>
    <w:rsid w:val="00687CD4"/>
    <w:rsid w:val="0069125C"/>
    <w:rsid w:val="006B535B"/>
    <w:rsid w:val="006C7F18"/>
    <w:rsid w:val="006E1D52"/>
    <w:rsid w:val="006E2D79"/>
    <w:rsid w:val="006E4130"/>
    <w:rsid w:val="006E721F"/>
    <w:rsid w:val="006F0AE1"/>
    <w:rsid w:val="006F42E1"/>
    <w:rsid w:val="00713AAE"/>
    <w:rsid w:val="00714C0B"/>
    <w:rsid w:val="007166D8"/>
    <w:rsid w:val="00725A93"/>
    <w:rsid w:val="007356B3"/>
    <w:rsid w:val="007612AC"/>
    <w:rsid w:val="00774611"/>
    <w:rsid w:val="00782A3E"/>
    <w:rsid w:val="0079432E"/>
    <w:rsid w:val="007955F2"/>
    <w:rsid w:val="007A22AA"/>
    <w:rsid w:val="007A3DD8"/>
    <w:rsid w:val="007A3E5C"/>
    <w:rsid w:val="007B7456"/>
    <w:rsid w:val="007D66AE"/>
    <w:rsid w:val="007F3338"/>
    <w:rsid w:val="00824261"/>
    <w:rsid w:val="0082697F"/>
    <w:rsid w:val="00831797"/>
    <w:rsid w:val="0084217E"/>
    <w:rsid w:val="00851D1E"/>
    <w:rsid w:val="00854DBF"/>
    <w:rsid w:val="0085711B"/>
    <w:rsid w:val="008725BB"/>
    <w:rsid w:val="0088085C"/>
    <w:rsid w:val="008948BA"/>
    <w:rsid w:val="008A0577"/>
    <w:rsid w:val="008B2FA4"/>
    <w:rsid w:val="008C2935"/>
    <w:rsid w:val="008D228C"/>
    <w:rsid w:val="00900BC2"/>
    <w:rsid w:val="00902EEE"/>
    <w:rsid w:val="009131A3"/>
    <w:rsid w:val="00923145"/>
    <w:rsid w:val="0092467D"/>
    <w:rsid w:val="00937AA4"/>
    <w:rsid w:val="009408AE"/>
    <w:rsid w:val="00962EEE"/>
    <w:rsid w:val="00983FE8"/>
    <w:rsid w:val="00993883"/>
    <w:rsid w:val="00993981"/>
    <w:rsid w:val="009A55B9"/>
    <w:rsid w:val="009A7065"/>
    <w:rsid w:val="009B7797"/>
    <w:rsid w:val="009D555C"/>
    <w:rsid w:val="009D615D"/>
    <w:rsid w:val="009E3E44"/>
    <w:rsid w:val="009E700B"/>
    <w:rsid w:val="009F74C5"/>
    <w:rsid w:val="00A05AE0"/>
    <w:rsid w:val="00A0782F"/>
    <w:rsid w:val="00A1638C"/>
    <w:rsid w:val="00A237F4"/>
    <w:rsid w:val="00A5285C"/>
    <w:rsid w:val="00A53D99"/>
    <w:rsid w:val="00A87D35"/>
    <w:rsid w:val="00A93785"/>
    <w:rsid w:val="00AA071E"/>
    <w:rsid w:val="00AA15EA"/>
    <w:rsid w:val="00AB5B48"/>
    <w:rsid w:val="00AD46EB"/>
    <w:rsid w:val="00AE73DB"/>
    <w:rsid w:val="00AF1765"/>
    <w:rsid w:val="00B05248"/>
    <w:rsid w:val="00B122D4"/>
    <w:rsid w:val="00B14AB7"/>
    <w:rsid w:val="00B35588"/>
    <w:rsid w:val="00B35900"/>
    <w:rsid w:val="00B440CB"/>
    <w:rsid w:val="00B71A90"/>
    <w:rsid w:val="00B77639"/>
    <w:rsid w:val="00B808A6"/>
    <w:rsid w:val="00B8210F"/>
    <w:rsid w:val="00BA7A33"/>
    <w:rsid w:val="00BB02A7"/>
    <w:rsid w:val="00BB4138"/>
    <w:rsid w:val="00BC59E0"/>
    <w:rsid w:val="00BD1645"/>
    <w:rsid w:val="00BE0E4B"/>
    <w:rsid w:val="00BE34AD"/>
    <w:rsid w:val="00C06543"/>
    <w:rsid w:val="00C305A5"/>
    <w:rsid w:val="00C42EE6"/>
    <w:rsid w:val="00C448E4"/>
    <w:rsid w:val="00C46800"/>
    <w:rsid w:val="00C6719E"/>
    <w:rsid w:val="00C7340C"/>
    <w:rsid w:val="00C85479"/>
    <w:rsid w:val="00CA230A"/>
    <w:rsid w:val="00CA760E"/>
    <w:rsid w:val="00CB6269"/>
    <w:rsid w:val="00CC545F"/>
    <w:rsid w:val="00CE4271"/>
    <w:rsid w:val="00CE5F4F"/>
    <w:rsid w:val="00CF3E70"/>
    <w:rsid w:val="00D05ED5"/>
    <w:rsid w:val="00D21AA0"/>
    <w:rsid w:val="00D275CC"/>
    <w:rsid w:val="00D57790"/>
    <w:rsid w:val="00D6241B"/>
    <w:rsid w:val="00D62C56"/>
    <w:rsid w:val="00D82507"/>
    <w:rsid w:val="00D84262"/>
    <w:rsid w:val="00D94A4C"/>
    <w:rsid w:val="00DC1BE5"/>
    <w:rsid w:val="00DC5242"/>
    <w:rsid w:val="00DE066D"/>
    <w:rsid w:val="00DE7DAB"/>
    <w:rsid w:val="00DF1A22"/>
    <w:rsid w:val="00DF21E8"/>
    <w:rsid w:val="00E10B88"/>
    <w:rsid w:val="00E27B42"/>
    <w:rsid w:val="00E27C91"/>
    <w:rsid w:val="00E42C7C"/>
    <w:rsid w:val="00E435FE"/>
    <w:rsid w:val="00E46C44"/>
    <w:rsid w:val="00E502E8"/>
    <w:rsid w:val="00E70FFA"/>
    <w:rsid w:val="00E738F6"/>
    <w:rsid w:val="00E7441F"/>
    <w:rsid w:val="00E802D6"/>
    <w:rsid w:val="00E87E52"/>
    <w:rsid w:val="00EA5631"/>
    <w:rsid w:val="00EB513E"/>
    <w:rsid w:val="00EE1814"/>
    <w:rsid w:val="00EE1EF6"/>
    <w:rsid w:val="00F02100"/>
    <w:rsid w:val="00F064F9"/>
    <w:rsid w:val="00F15007"/>
    <w:rsid w:val="00F1504A"/>
    <w:rsid w:val="00F47F1A"/>
    <w:rsid w:val="00F508EB"/>
    <w:rsid w:val="00F70A16"/>
    <w:rsid w:val="00F728D1"/>
    <w:rsid w:val="00F75547"/>
    <w:rsid w:val="00F932FE"/>
    <w:rsid w:val="00F95C2F"/>
    <w:rsid w:val="00FB0B2F"/>
    <w:rsid w:val="03267D09"/>
    <w:rsid w:val="1123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header" w:semiHidden="0" w:unhideWhenUsed="0"/>
    <w:lsdException w:name="footer" w:semiHidden="0" w:uiPriority="99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Body Text Indent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semiHidden="0" w:unhideWhenUsed="0"/>
    <w:lsdException w:name="Hyperlink" w:semiHidden="0" w:uiPriority="99"/>
    <w:lsdException w:name="Strong" w:semiHidden="0" w:unhideWhenUsed="0" w:qFormat="1"/>
    <w:lsdException w:name="Emphasis" w:semiHidden="0" w:unhideWhenUsed="0" w:qFormat="1"/>
    <w:lsdException w:name="Document Map" w:unhideWhenUsed="0"/>
    <w:lsdException w:name="Plain Text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qFormat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ind w:firstLineChars="200" w:firstLine="20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5">
    <w:name w:val="Plain Text"/>
    <w:basedOn w:val="a"/>
    <w:rPr>
      <w:rFonts w:ascii="宋体" w:hAnsi="Courier New"/>
      <w:szCs w:val="20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40" w:after="40" w:line="400" w:lineRule="exact"/>
      <w:jc w:val="center"/>
    </w:pPr>
    <w:rPr>
      <w:rFonts w:ascii="宋体" w:hAnsi="宋体"/>
      <w:sz w:val="18"/>
      <w:szCs w:val="20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31">
    <w:name w:val="Body Text Indent 3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  <w:bCs/>
    </w:rPr>
  </w:style>
  <w:style w:type="character" w:styleId="ab">
    <w:name w:val="Emphasis"/>
    <w:basedOn w:val="a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paragraph" w:customStyle="1" w:styleId="1">
    <w:name w:val="列表1"/>
    <w:basedOn w:val="a"/>
    <w:pPr>
      <w:numPr>
        <w:numId w:val="1"/>
      </w:numPr>
      <w:spacing w:beforeLines="50" w:line="240" w:lineRule="atLeast"/>
    </w:pPr>
    <w:rPr>
      <w:rFonts w:ascii="宋体" w:hAnsi="宋体"/>
      <w:szCs w:val="20"/>
    </w:rPr>
  </w:style>
  <w:style w:type="character" w:customStyle="1" w:styleId="Char">
    <w:name w:val="页脚 Char"/>
    <w:basedOn w:val="a0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Pr>
      <w:b/>
      <w:bCs/>
      <w:kern w:val="2"/>
      <w:sz w:val="32"/>
      <w:szCs w:val="32"/>
    </w:rPr>
  </w:style>
  <w:style w:type="paragraph" w:styleId="ad">
    <w:name w:val="No Spacing"/>
    <w:link w:val="Char0"/>
    <w:uiPriority w:val="1"/>
    <w:qFormat/>
    <w:rPr>
      <w:rFonts w:ascii="Calibri" w:hAnsi="Calibri"/>
      <w:sz w:val="22"/>
      <w:szCs w:val="22"/>
    </w:rPr>
  </w:style>
  <w:style w:type="character" w:customStyle="1" w:styleId="Char0">
    <w:name w:val="无间隔 Char"/>
    <w:basedOn w:val="a0"/>
    <w:link w:val="ad"/>
    <w:uiPriority w:val="1"/>
    <w:rPr>
      <w:rFonts w:ascii="Calibri" w:hAnsi="Calibri"/>
      <w:sz w:val="22"/>
      <w:szCs w:val="22"/>
      <w:lang w:val="en-US" w:eastAsia="zh-CN" w:bidi="ar-SA"/>
    </w:rPr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Balloon Text"/>
    <w:basedOn w:val="a"/>
    <w:link w:val="Char1"/>
    <w:semiHidden/>
    <w:unhideWhenUsed/>
    <w:rsid w:val="0085711B"/>
    <w:rPr>
      <w:sz w:val="18"/>
      <w:szCs w:val="18"/>
    </w:rPr>
  </w:style>
  <w:style w:type="character" w:customStyle="1" w:styleId="Char1">
    <w:name w:val="批注框文本 Char"/>
    <w:basedOn w:val="a0"/>
    <w:link w:val="ae"/>
    <w:semiHidden/>
    <w:rsid w:val="0085711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header" w:semiHidden="0" w:unhideWhenUsed="0"/>
    <w:lsdException w:name="footer" w:semiHidden="0" w:uiPriority="99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Body Text Indent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semiHidden="0" w:unhideWhenUsed="0"/>
    <w:lsdException w:name="Hyperlink" w:semiHidden="0" w:uiPriority="99"/>
    <w:lsdException w:name="Strong" w:semiHidden="0" w:unhideWhenUsed="0" w:qFormat="1"/>
    <w:lsdException w:name="Emphasis" w:semiHidden="0" w:unhideWhenUsed="0" w:qFormat="1"/>
    <w:lsdException w:name="Document Map" w:unhideWhenUsed="0"/>
    <w:lsdException w:name="Plain Text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qFormat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ind w:firstLineChars="200" w:firstLine="20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5">
    <w:name w:val="Plain Text"/>
    <w:basedOn w:val="a"/>
    <w:rPr>
      <w:rFonts w:ascii="宋体" w:hAnsi="Courier New"/>
      <w:szCs w:val="20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40" w:after="40" w:line="400" w:lineRule="exact"/>
      <w:jc w:val="center"/>
    </w:pPr>
    <w:rPr>
      <w:rFonts w:ascii="宋体" w:hAnsi="宋体"/>
      <w:sz w:val="18"/>
      <w:szCs w:val="20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31">
    <w:name w:val="Body Text Indent 3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  <w:bCs/>
    </w:rPr>
  </w:style>
  <w:style w:type="character" w:styleId="ab">
    <w:name w:val="Emphasis"/>
    <w:basedOn w:val="a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paragraph" w:customStyle="1" w:styleId="1">
    <w:name w:val="列表1"/>
    <w:basedOn w:val="a"/>
    <w:pPr>
      <w:numPr>
        <w:numId w:val="1"/>
      </w:numPr>
      <w:spacing w:beforeLines="50" w:line="240" w:lineRule="atLeast"/>
    </w:pPr>
    <w:rPr>
      <w:rFonts w:ascii="宋体" w:hAnsi="宋体"/>
      <w:szCs w:val="20"/>
    </w:rPr>
  </w:style>
  <w:style w:type="character" w:customStyle="1" w:styleId="Char">
    <w:name w:val="页脚 Char"/>
    <w:basedOn w:val="a0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Pr>
      <w:b/>
      <w:bCs/>
      <w:kern w:val="2"/>
      <w:sz w:val="32"/>
      <w:szCs w:val="32"/>
    </w:rPr>
  </w:style>
  <w:style w:type="paragraph" w:styleId="ad">
    <w:name w:val="No Spacing"/>
    <w:link w:val="Char0"/>
    <w:uiPriority w:val="1"/>
    <w:qFormat/>
    <w:rPr>
      <w:rFonts w:ascii="Calibri" w:hAnsi="Calibri"/>
      <w:sz w:val="22"/>
      <w:szCs w:val="22"/>
    </w:rPr>
  </w:style>
  <w:style w:type="character" w:customStyle="1" w:styleId="Char0">
    <w:name w:val="无间隔 Char"/>
    <w:basedOn w:val="a0"/>
    <w:link w:val="ad"/>
    <w:uiPriority w:val="1"/>
    <w:rPr>
      <w:rFonts w:ascii="Calibri" w:hAnsi="Calibri"/>
      <w:sz w:val="22"/>
      <w:szCs w:val="22"/>
      <w:lang w:val="en-US" w:eastAsia="zh-CN" w:bidi="ar-SA"/>
    </w:rPr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Balloon Text"/>
    <w:basedOn w:val="a"/>
    <w:link w:val="Char1"/>
    <w:semiHidden/>
    <w:unhideWhenUsed/>
    <w:rsid w:val="0085711B"/>
    <w:rPr>
      <w:sz w:val="18"/>
      <w:szCs w:val="18"/>
    </w:rPr>
  </w:style>
  <w:style w:type="character" w:customStyle="1" w:styleId="Char1">
    <w:name w:val="批注框文本 Char"/>
    <w:basedOn w:val="a0"/>
    <w:link w:val="ae"/>
    <w:semiHidden/>
    <w:rsid w:val="008571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hr%202020\&#36719;&#20214;&#26500;&#36896;%202020\&#26500;&#36896;&#23454;&#39564;\&#36719;&#20214;&#26500;&#36896;&#23454;&#39564;&#25253;&#21578;&#2667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软件构造实验报告样板.dotm</Template>
  <TotalTime>140</TotalTime>
  <Pages>3</Pages>
  <Words>178</Words>
  <Characters>1017</Characters>
  <Application>Microsoft Office Word</Application>
  <DocSecurity>0</DocSecurity>
  <Lines>8</Lines>
  <Paragraphs>2</Paragraphs>
  <ScaleCrop>false</ScaleCrop>
  <Company>成都工业学院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《软件构造》实验指导书</dc:title>
  <dc:creator>Admin</dc:creator>
  <cp:lastModifiedBy>爽</cp:lastModifiedBy>
  <cp:revision>237</cp:revision>
  <dcterms:created xsi:type="dcterms:W3CDTF">2021-03-07T07:55:00Z</dcterms:created>
  <dcterms:modified xsi:type="dcterms:W3CDTF">2022-11-22T13:36:00Z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1E9C5D676F524F04ADC74F827B882423</vt:lpwstr>
  </property>
</Properties>
</file>